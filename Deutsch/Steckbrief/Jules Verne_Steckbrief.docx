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e für alle Inhalte"/>
      </w:tblPr>
      <w:tblGrid>
        <w:gridCol w:w="2922"/>
        <w:gridCol w:w="6680"/>
      </w:tblGrid>
      <w:tr w:rsidR="00C420C8" w:rsidRPr="005152F2" w14:paraId="2DF03E91" w14:textId="77777777" w:rsidTr="00C420C8">
        <w:tc>
          <w:tcPr>
            <w:tcW w:w="3023" w:type="dxa"/>
          </w:tcPr>
          <w:p w14:paraId="3D0C4F44" w14:textId="4D9FAABE" w:rsidR="00C420C8" w:rsidRPr="005152F2" w:rsidRDefault="00187A7E" w:rsidP="003856C9">
            <w:pPr>
              <w:pStyle w:val="berschrift1"/>
            </w:pPr>
            <w:r>
              <w:t>Jules Verne</w:t>
            </w:r>
          </w:p>
          <w:p w14:paraId="5938EC05" w14:textId="76DA0288" w:rsidR="00C420C8" w:rsidRPr="00C420C8" w:rsidRDefault="00187A7E" w:rsidP="00441EB9">
            <w:pPr>
              <w:pStyle w:val="berschrift3"/>
            </w:pPr>
            <w:r>
              <w:rPr>
                <w:noProof/>
              </w:rPr>
              <w:drawing>
                <wp:inline distT="0" distB="0" distL="0" distR="0" wp14:anchorId="7DCE64D0" wp14:editId="09C8C92A">
                  <wp:extent cx="1855470" cy="2595245"/>
                  <wp:effectExtent l="0" t="0" r="0" b="0"/>
                  <wp:docPr id="4" name="Grafik 4" descr="Liste der Verfilmungen von Jules Vernes Werken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te der Verfilmungen von Jules Vernes Werken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70" cy="259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tabelle linke Seite"/>
            </w:tblPr>
            <w:tblGrid>
              <w:gridCol w:w="2922"/>
            </w:tblGrid>
            <w:tr w:rsidR="00C420C8" w:rsidRPr="005152F2" w14:paraId="1C0A5C16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12033603" w14:textId="77777777" w:rsidR="00C420C8" w:rsidRDefault="00187A7E" w:rsidP="00441EB9">
                  <w:pPr>
                    <w:pStyle w:val="berschrift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Geburt: 8.2.1828</w:t>
                  </w:r>
                </w:p>
                <w:p w14:paraId="154402D2" w14:textId="77777777" w:rsidR="00187A7E" w:rsidRDefault="00187A7E" w:rsidP="00441EB9">
                  <w:pPr>
                    <w:pStyle w:val="berschrift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Tot: 24.3.1905</w:t>
                  </w:r>
                </w:p>
                <w:p w14:paraId="77C357C0" w14:textId="2D18CE0F" w:rsidR="00187A7E" w:rsidRPr="00441EB9" w:rsidRDefault="00187A7E" w:rsidP="00441EB9">
                  <w:pPr>
                    <w:pStyle w:val="berschrift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Alter: 77 Jahre</w:t>
                  </w:r>
                </w:p>
              </w:tc>
            </w:tr>
            <w:tr w:rsidR="00C420C8" w:rsidRPr="005152F2" w14:paraId="02119353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47B6ADE" w14:textId="10576D64" w:rsidR="00C420C8" w:rsidRDefault="00187A7E" w:rsidP="002C77B9">
                  <w:pPr>
                    <w:pStyle w:val="berschrift3"/>
                  </w:pPr>
                  <w:r>
                    <w:t>Familie</w:t>
                  </w:r>
                </w:p>
                <w:p w14:paraId="1DBFAD4D" w14:textId="77777777" w:rsidR="00C420C8" w:rsidRDefault="00C420C8" w:rsidP="00616FF4">
                  <w:pPr>
                    <w:pStyle w:val="Grafiklinie"/>
                  </w:pPr>
                  <w:r>
                    <w:rPr>
                      <w:lang w:bidi="de-DE"/>
                    </w:rPr>
                    <mc:AlternateContent>
                      <mc:Choice Requires="wps">
                        <w:drawing>
                          <wp:inline distT="0" distB="0" distL="0" distR="0" wp14:anchorId="07C083D2" wp14:editId="7F8DB49A">
                            <wp:extent cx="221615" cy="0"/>
                            <wp:effectExtent l="0" t="0" r="26035" b="19050"/>
                            <wp:docPr id="83" name="Gerader Verbinder 83" title="Liniengrafik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B5B9E0" id="Gerader Verbinder 83" o:spid="_x0000_s1026" alt="Titel: Liniengrafik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F3AA5C7" w14:textId="6D21BA3C" w:rsidR="00C420C8" w:rsidRDefault="00187A7E" w:rsidP="00D11C4D">
                  <w:r>
                    <w:t>Älteste von 5 Geschwister</w:t>
                  </w:r>
                </w:p>
                <w:p w14:paraId="41F26F8E" w14:textId="51960D2C" w:rsidR="002263DE" w:rsidRDefault="002263DE" w:rsidP="00D11C4D">
                  <w:r>
                    <w:t xml:space="preserve">Frau: </w:t>
                  </w:r>
                  <w:proofErr w:type="spellStart"/>
                  <w:r>
                    <w:t>Hornorine</w:t>
                  </w:r>
                  <w:proofErr w:type="spellEnd"/>
                  <w:r>
                    <w:t xml:space="preserve"> Morel</w:t>
                  </w:r>
                </w:p>
                <w:p w14:paraId="5D6836F7" w14:textId="2E323E1E" w:rsidR="00187A7E" w:rsidRDefault="002263DE" w:rsidP="00650E11">
                  <w:r>
                    <w:t>Sohn : Michel Verne</w:t>
                  </w:r>
                </w:p>
              </w:tc>
            </w:tr>
            <w:tr w:rsidR="00C420C8" w:rsidRPr="005152F2" w14:paraId="7D31F71B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2B9A066E" w14:textId="77777777" w:rsidR="00C420C8" w:rsidRDefault="00650E11" w:rsidP="00463463">
                  <w:r>
                    <w:t>Freund:</w:t>
                  </w:r>
                </w:p>
                <w:p w14:paraId="4FE41CCE" w14:textId="3F3EF3B5" w:rsidR="00650E11" w:rsidRPr="005152F2" w:rsidRDefault="00650E11" w:rsidP="00463463">
                  <w:r>
                    <w:t>Alexandre Dumas (auch Förderer seiner Werke)</w:t>
                  </w:r>
                </w:p>
              </w:tc>
            </w:tr>
          </w:tbl>
          <w:p w14:paraId="00E1B2B6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tabelle rechte Seite"/>
            </w:tblPr>
            <w:tblGrid>
              <w:gridCol w:w="6680"/>
            </w:tblGrid>
            <w:tr w:rsidR="00C420C8" w14:paraId="52C41219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D9192CE" w14:textId="7BDA6D86" w:rsidR="00C420C8" w:rsidRPr="005152F2" w:rsidRDefault="002263DE" w:rsidP="008F6337">
                  <w:pPr>
                    <w:pStyle w:val="berschrift2"/>
                  </w:pPr>
                  <w:r>
                    <w:t>Beruf</w:t>
                  </w:r>
                </w:p>
                <w:p w14:paraId="04B9ECDD" w14:textId="5E43E129" w:rsidR="00C420C8" w:rsidRPr="0043426C" w:rsidRDefault="002263DE" w:rsidP="002B3890">
                  <w:pPr>
                    <w:pStyle w:val="berschrift4"/>
                  </w:pPr>
                  <w:r>
                    <w:t>Autor</w:t>
                  </w:r>
                </w:p>
                <w:p w14:paraId="5710AC3B" w14:textId="322FCE27" w:rsidR="00C420C8" w:rsidRDefault="00650E11" w:rsidP="00650E11">
                  <w:pPr>
                    <w:pStyle w:val="berschrift5"/>
                    <w:jc w:val="both"/>
                  </w:pPr>
                  <w:r>
                    <w:t>Startete mit Opernlibrettos und Tragödien. 1850 wurde sein erste</w:t>
                  </w:r>
                  <w:r w:rsidR="00B530D7">
                    <w:t>s</w:t>
                  </w:r>
                  <w:r>
                    <w:t xml:space="preserve"> </w:t>
                  </w:r>
                  <w:r w:rsidR="00B530D7">
                    <w:t xml:space="preserve">Bühnenstück aufgeführt. Als er im Pariser Theater als Sekretär eingestellt wurde schrieb er viel mit andern im Team aber auch </w:t>
                  </w:r>
                  <w:proofErr w:type="gramStart"/>
                  <w:r w:rsidR="00B530D7">
                    <w:t>alleine</w:t>
                  </w:r>
                  <w:proofErr w:type="gramEnd"/>
                  <w:r w:rsidR="00B530D7">
                    <w:t xml:space="preserve">. </w:t>
                  </w:r>
                </w:p>
                <w:p w14:paraId="35AC4673" w14:textId="160D6537" w:rsidR="00C420C8" w:rsidRPr="0043426C" w:rsidRDefault="002263DE" w:rsidP="0043426C">
                  <w:pPr>
                    <w:pStyle w:val="berschrift4"/>
                  </w:pPr>
                  <w:r>
                    <w:t>Börsenmakler</w:t>
                  </w:r>
                </w:p>
                <w:p w14:paraId="2F0B8059" w14:textId="77777777" w:rsidR="005A65C0" w:rsidRDefault="00B530D7" w:rsidP="00B530D7">
                  <w:r>
                    <w:t>Als sein Sohn geboren wurde arbeitete er als Börsenmakler</w:t>
                  </w:r>
                </w:p>
                <w:p w14:paraId="4019A961" w14:textId="26718D51" w:rsidR="005A65C0" w:rsidRDefault="005A65C0" w:rsidP="00B530D7">
                  <w:r>
                    <w:t>Begab sich auf Schiffsfahrt oft nach Skandinavien</w:t>
                  </w:r>
                </w:p>
                <w:p w14:paraId="7915C218" w14:textId="67479485" w:rsidR="00C420C8" w:rsidRDefault="00B530D7" w:rsidP="00B530D7">
                  <w:r>
                    <w:t xml:space="preserve"> </w:t>
                  </w:r>
                </w:p>
              </w:tc>
            </w:tr>
            <w:tr w:rsidR="00C420C8" w14:paraId="26C9E985" w14:textId="77777777" w:rsidTr="00B530D7">
              <w:trPr>
                <w:trHeight w:val="1985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6F71AD4" w14:textId="77777777" w:rsidR="00C420C8" w:rsidRPr="005152F2" w:rsidRDefault="00000000" w:rsidP="008F6337">
                  <w:pPr>
                    <w:pStyle w:val="berschrift2"/>
                  </w:pPr>
                  <w:sdt>
                    <w:sdtPr>
                      <w:alias w:val="Ausbildung:"/>
                      <w:tag w:val="Ausbildung:"/>
                      <w:id w:val="1349516922"/>
                      <w:placeholder>
                        <w:docPart w:val="5AB404F68A744CB799E186C2BFDCADD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de-DE"/>
                        </w:rPr>
                        <w:t>Ausbildung</w:t>
                      </w:r>
                    </w:sdtContent>
                  </w:sdt>
                </w:p>
                <w:p w14:paraId="10CD1760" w14:textId="79625000" w:rsidR="00C420C8" w:rsidRPr="0043426C" w:rsidRDefault="00C420C8" w:rsidP="002B3890">
                  <w:pPr>
                    <w:pStyle w:val="berschrift4"/>
                  </w:pPr>
                </w:p>
                <w:p w14:paraId="3A2BF16F" w14:textId="5F99FE0C" w:rsidR="00C420C8" w:rsidRDefault="00187A7E" w:rsidP="00187A7E">
                  <w:pPr>
                    <w:pStyle w:val="berschrift5"/>
                  </w:pPr>
                  <w:r>
                    <w:t>Katholische Privatschule (beendete die im Jahr 1</w:t>
                  </w:r>
                  <w:r w:rsidR="002263DE">
                    <w:t>8</w:t>
                  </w:r>
                  <w:r>
                    <w:t>46</w:t>
                  </w:r>
                  <w:r w:rsidR="002263DE">
                    <w:t>)</w:t>
                  </w:r>
                </w:p>
                <w:p w14:paraId="58FB19A5" w14:textId="77777777" w:rsidR="002263DE" w:rsidRDefault="002263DE" w:rsidP="002263DE">
                  <w:r>
                    <w:t>Jurastudium in Paris ( 1846 – 1849)</w:t>
                  </w:r>
                </w:p>
                <w:p w14:paraId="765CF850" w14:textId="77777777" w:rsidR="002263DE" w:rsidRDefault="002263DE" w:rsidP="002263DE">
                  <w:pPr>
                    <w:tabs>
                      <w:tab w:val="left" w:pos="4309"/>
                    </w:tabs>
                    <w:jc w:val="left"/>
                  </w:pPr>
                </w:p>
                <w:p w14:paraId="409B7450" w14:textId="49023FF8" w:rsidR="00B530D7" w:rsidRPr="002263DE" w:rsidRDefault="00B530D7" w:rsidP="002263DE">
                  <w:pPr>
                    <w:tabs>
                      <w:tab w:val="left" w:pos="4309"/>
                    </w:tabs>
                    <w:jc w:val="left"/>
                  </w:pPr>
                </w:p>
              </w:tc>
            </w:tr>
            <w:tr w:rsidR="00C420C8" w14:paraId="075FEB13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2B105F98" w14:textId="14118645" w:rsidR="00C420C8" w:rsidRPr="005152F2" w:rsidRDefault="00650E11" w:rsidP="008F6337">
                  <w:pPr>
                    <w:pStyle w:val="berschrift2"/>
                  </w:pPr>
                  <w:r>
                    <w:t>Besonderheiten</w:t>
                  </w:r>
                </w:p>
                <w:p w14:paraId="5F7A71A3" w14:textId="77777777" w:rsidR="00C420C8" w:rsidRDefault="00B530D7" w:rsidP="008F6337">
                  <w:r>
                    <w:t>Leidenschaft für die Seefahrt</w:t>
                  </w:r>
                </w:p>
                <w:p w14:paraId="2E30209D" w14:textId="3BA5AAAA" w:rsidR="005A65C0" w:rsidRDefault="005A65C0" w:rsidP="008F6337">
                  <w:r>
                    <w:t xml:space="preserve">Einer der ersten die sich mit </w:t>
                  </w:r>
                  <w:proofErr w:type="spellStart"/>
                  <w:r>
                    <w:t>S</w:t>
                  </w:r>
                  <w:r w:rsidR="00ED488E">
                    <w:t>ience</w:t>
                  </w:r>
                  <w:proofErr w:type="spellEnd"/>
                  <w:r>
                    <w:t>-Fiction befasst hat</w:t>
                  </w:r>
                </w:p>
              </w:tc>
            </w:tr>
          </w:tbl>
          <w:p w14:paraId="6BFA22A8" w14:textId="77777777" w:rsidR="00C420C8" w:rsidRDefault="00B530D7" w:rsidP="00B530D7">
            <w:pPr>
              <w:pStyle w:val="berschrift2"/>
            </w:pPr>
            <w:r>
              <w:t>Werke</w:t>
            </w:r>
          </w:p>
          <w:p w14:paraId="3085D0DF" w14:textId="1E0C2933" w:rsidR="00B530D7" w:rsidRDefault="005A65C0" w:rsidP="00B530D7">
            <w:pPr>
              <w:rPr>
                <w:rFonts w:asciiTheme="majorHAnsi" w:eastAsiaTheme="majorEastAsia" w:hAnsiTheme="majorHAnsi" w:cstheme="majorBidi"/>
                <w:cap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aps/>
                <w:sz w:val="26"/>
                <w:szCs w:val="26"/>
              </w:rPr>
              <w:t>Die Reise zum MittelPunkt der Erde</w:t>
            </w:r>
          </w:p>
          <w:p w14:paraId="53955953" w14:textId="5490F8F2" w:rsidR="005A65C0" w:rsidRDefault="005A65C0" w:rsidP="00B530D7">
            <w:pPr>
              <w:rPr>
                <w:rFonts w:asciiTheme="majorHAnsi" w:eastAsiaTheme="majorEastAsia" w:hAnsiTheme="majorHAnsi" w:cstheme="majorBidi"/>
                <w:cap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aps/>
                <w:sz w:val="26"/>
                <w:szCs w:val="26"/>
              </w:rPr>
              <w:t>Zwanzigtausend Meilen unter dem Meer</w:t>
            </w:r>
          </w:p>
          <w:p w14:paraId="58AB51ED" w14:textId="0806A9BB" w:rsidR="0001507B" w:rsidRDefault="0001507B" w:rsidP="00B530D7">
            <w:pPr>
              <w:rPr>
                <w:rFonts w:asciiTheme="majorHAnsi" w:eastAsiaTheme="majorEastAsia" w:hAnsiTheme="majorHAnsi" w:cstheme="majorBidi"/>
                <w:cap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aps/>
                <w:sz w:val="26"/>
                <w:szCs w:val="26"/>
              </w:rPr>
              <w:t xml:space="preserve"> </w:t>
            </w:r>
            <w:r w:rsidR="00186C76">
              <w:rPr>
                <w:rFonts w:asciiTheme="majorHAnsi" w:eastAsiaTheme="majorEastAsia" w:hAnsiTheme="majorHAnsi" w:cstheme="majorBidi"/>
                <w:caps/>
                <w:sz w:val="26"/>
                <w:szCs w:val="26"/>
              </w:rPr>
              <w:t>Reise um die erde in 80 Tage</w:t>
            </w:r>
          </w:p>
          <w:p w14:paraId="05C9E8AF" w14:textId="40DE7045" w:rsidR="00B530D7" w:rsidRPr="00B530D7" w:rsidRDefault="00B530D7" w:rsidP="00B530D7"/>
        </w:tc>
      </w:tr>
    </w:tbl>
    <w:p w14:paraId="749D14F8" w14:textId="77777777" w:rsidR="003F5FDB" w:rsidRDefault="003F5FDB" w:rsidP="00841714">
      <w:pPr>
        <w:pStyle w:val="KeinLeerraum"/>
      </w:pPr>
    </w:p>
    <w:sectPr w:rsidR="003F5FDB" w:rsidSect="00EE359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6E76" w14:textId="77777777" w:rsidR="00AF0539" w:rsidRDefault="00AF0539" w:rsidP="003856C9">
      <w:pPr>
        <w:spacing w:after="0" w:line="240" w:lineRule="auto"/>
      </w:pPr>
      <w:r>
        <w:separator/>
      </w:r>
    </w:p>
  </w:endnote>
  <w:endnote w:type="continuationSeparator" w:id="0">
    <w:p w14:paraId="3757BEAB" w14:textId="77777777" w:rsidR="00AF0539" w:rsidRDefault="00AF053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D871" w14:textId="77777777" w:rsidR="003856C9" w:rsidRDefault="007803B7" w:rsidP="007803B7">
    <w:pPr>
      <w:pStyle w:val="Fuzeile"/>
    </w:pPr>
    <w:r w:rsidRPr="00DC79BB">
      <w:rPr>
        <w:noProof/>
        <w:lang w:bidi="de-DE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90F7E50" wp14:editId="726DAEA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p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ihand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ihand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ihand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ihand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ihand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ihand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ihand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ihand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ihand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635E44" id="Gruppe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FIhfRkAAIu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">
              <o:lock v:ext="edit" aspectratio="t"/>
              <v:shape id="Freihand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ihand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ihand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ihand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ihand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ihand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ihand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ihand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ihand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de-DE"/>
          </w:rPr>
          <w:fldChar w:fldCharType="begin"/>
        </w:r>
        <w:r w:rsidR="001765FE">
          <w:rPr>
            <w:lang w:bidi="de-DE"/>
          </w:rPr>
          <w:instrText xml:space="preserve"> PAGE   \* MERGEFORMAT </w:instrText>
        </w:r>
        <w:r w:rsidR="001765FE">
          <w:rPr>
            <w:lang w:bidi="de-DE"/>
          </w:rPr>
          <w:fldChar w:fldCharType="separate"/>
        </w:r>
        <w:r w:rsidR="003F5FDB">
          <w:rPr>
            <w:noProof/>
            <w:lang w:bidi="de-DE"/>
          </w:rPr>
          <w:t>2</w:t>
        </w:r>
        <w:r w:rsidR="001765FE">
          <w:rPr>
            <w:noProof/>
            <w:lang w:bidi="de-D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2916B" w14:textId="77777777" w:rsidR="001765FE" w:rsidRDefault="00DC79BB">
    <w:pPr>
      <w:pStyle w:val="Fuzeile"/>
    </w:pPr>
    <w:r w:rsidRPr="00DC79BB">
      <w:rPr>
        <w:noProof/>
        <w:lang w:bidi="de-DE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8F3E41C" wp14:editId="6F8304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p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ihand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ihand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ihand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ihand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ihand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ihand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ihand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ihand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ihand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B72149" id="Gruppe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">
              <o:lock v:ext="edit" aspectratio="t"/>
              <v:shape id="Freihand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ihand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ihand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ihand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ihand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ihand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ihand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ihand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ihand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19F7" w14:textId="77777777" w:rsidR="00AF0539" w:rsidRDefault="00AF0539" w:rsidP="003856C9">
      <w:pPr>
        <w:spacing w:after="0" w:line="240" w:lineRule="auto"/>
      </w:pPr>
      <w:r>
        <w:separator/>
      </w:r>
    </w:p>
  </w:footnote>
  <w:footnote w:type="continuationSeparator" w:id="0">
    <w:p w14:paraId="571581B2" w14:textId="77777777" w:rsidR="00AF0539" w:rsidRDefault="00AF053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F1E6" w14:textId="77777777" w:rsidR="003856C9" w:rsidRDefault="007803B7">
    <w:pPr>
      <w:pStyle w:val="Kopfzeile"/>
    </w:pPr>
    <w:r w:rsidRPr="00DC79BB">
      <w:rPr>
        <w:noProof/>
        <w:lang w:bidi="de-DE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B3FFAFD" wp14:editId="208C7FC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pe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ihand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ihand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ihand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ihand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ihand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ihand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ihand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ihand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ihand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ihand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7009EB" id="Gruppe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3XXxYAAGy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">
              <o:lock v:ext="edit" aspectratio="t"/>
              <v:shape id="Freihand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ihand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ihand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ihand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ihand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ihand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ihand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ihand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ihand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ihand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71A40" w14:textId="77777777" w:rsidR="00DC79BB" w:rsidRDefault="00DC79BB">
    <w:pPr>
      <w:pStyle w:val="Kopfzeile"/>
    </w:pPr>
    <w:r w:rsidRPr="00DC79BB">
      <w:rPr>
        <w:noProof/>
        <w:lang w:bidi="de-DE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4D25CF0" wp14:editId="4544516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pe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ihand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ihand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ihand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ihand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ihand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ihand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ihand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ihand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ihand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ihand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CEE32C" id="Gruppe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z0VBYAAGu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">
              <o:lock v:ext="edit" aspectratio="t"/>
              <v:shape id="Freihand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ihand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ihand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ihand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ihand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ihand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ihand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ihand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ihand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ihand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57426">
    <w:abstractNumId w:val="9"/>
  </w:num>
  <w:num w:numId="2" w16cid:durableId="299770259">
    <w:abstractNumId w:val="7"/>
  </w:num>
  <w:num w:numId="3" w16cid:durableId="1964195404">
    <w:abstractNumId w:val="6"/>
  </w:num>
  <w:num w:numId="4" w16cid:durableId="600718416">
    <w:abstractNumId w:val="5"/>
  </w:num>
  <w:num w:numId="5" w16cid:durableId="982999638">
    <w:abstractNumId w:val="4"/>
  </w:num>
  <w:num w:numId="6" w16cid:durableId="1828397613">
    <w:abstractNumId w:val="8"/>
  </w:num>
  <w:num w:numId="7" w16cid:durableId="1340885138">
    <w:abstractNumId w:val="3"/>
  </w:num>
  <w:num w:numId="8" w16cid:durableId="1528135627">
    <w:abstractNumId w:val="2"/>
  </w:num>
  <w:num w:numId="9" w16cid:durableId="2022464179">
    <w:abstractNumId w:val="1"/>
  </w:num>
  <w:num w:numId="10" w16cid:durableId="120050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7E"/>
    <w:rsid w:val="0001507B"/>
    <w:rsid w:val="00052BE1"/>
    <w:rsid w:val="0007412A"/>
    <w:rsid w:val="0010199E"/>
    <w:rsid w:val="0010257B"/>
    <w:rsid w:val="001166C2"/>
    <w:rsid w:val="001247E7"/>
    <w:rsid w:val="001503AC"/>
    <w:rsid w:val="001765FE"/>
    <w:rsid w:val="00186C76"/>
    <w:rsid w:val="00187A7E"/>
    <w:rsid w:val="0019561F"/>
    <w:rsid w:val="001B32D2"/>
    <w:rsid w:val="002263DE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64E0"/>
    <w:rsid w:val="004D03F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65C0"/>
    <w:rsid w:val="005A7E57"/>
    <w:rsid w:val="00616FF4"/>
    <w:rsid w:val="00650E11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C5B24"/>
    <w:rsid w:val="009D1627"/>
    <w:rsid w:val="00A42F91"/>
    <w:rsid w:val="00AF0539"/>
    <w:rsid w:val="00AF1258"/>
    <w:rsid w:val="00B01E52"/>
    <w:rsid w:val="00B530D7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A6EBD"/>
    <w:rsid w:val="00DC0F74"/>
    <w:rsid w:val="00DC79BB"/>
    <w:rsid w:val="00DF0A0F"/>
    <w:rsid w:val="00E34D58"/>
    <w:rsid w:val="00E941EF"/>
    <w:rsid w:val="00EB1C1B"/>
    <w:rsid w:val="00ED488E"/>
    <w:rsid w:val="00EE3596"/>
    <w:rsid w:val="00F077AE"/>
    <w:rsid w:val="00F14687"/>
    <w:rsid w:val="00F56435"/>
    <w:rsid w:val="00F91A9C"/>
    <w:rsid w:val="00F927F0"/>
    <w:rsid w:val="00FA07AA"/>
    <w:rsid w:val="00FB0A17"/>
    <w:rsid w:val="00FB6A8F"/>
    <w:rsid w:val="00FC48B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917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77AE"/>
  </w:style>
  <w:style w:type="paragraph" w:styleId="berschrift1">
    <w:name w:val="heading 1"/>
    <w:basedOn w:val="Standard"/>
    <w:link w:val="berschrift1Zchn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berschrift4">
    <w:name w:val="heading 4"/>
    <w:basedOn w:val="Standard"/>
    <w:link w:val="berschrift4Zchn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07A5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07A5"/>
  </w:style>
  <w:style w:type="paragraph" w:styleId="Fuzeile">
    <w:name w:val="footer"/>
    <w:basedOn w:val="Standard"/>
    <w:link w:val="FuzeileZchn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FE20E6"/>
  </w:style>
  <w:style w:type="table" w:styleId="Tabellenraster">
    <w:name w:val="Table Grid"/>
    <w:basedOn w:val="NormaleTabelle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3053D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63463"/>
    <w:rPr>
      <w:rFonts w:asciiTheme="majorHAnsi" w:eastAsiaTheme="majorEastAsia" w:hAnsiTheme="majorHAnsi" w:cstheme="majorBidi"/>
    </w:rPr>
  </w:style>
  <w:style w:type="paragraph" w:styleId="KeinLeerraum">
    <w:name w:val="No Spacing"/>
    <w:uiPriority w:val="12"/>
    <w:qFormat/>
    <w:rsid w:val="005A7E57"/>
    <w:pPr>
      <w:spacing w:after="0" w:line="240" w:lineRule="auto"/>
    </w:pPr>
  </w:style>
  <w:style w:type="paragraph" w:customStyle="1" w:styleId="Grafiklinie">
    <w:name w:val="Grafiklinie"/>
    <w:basedOn w:val="Standard"/>
    <w:next w:val="Standard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el">
    <w:name w:val="Title"/>
    <w:basedOn w:val="Standard"/>
    <w:next w:val="Standard"/>
    <w:link w:val="TitelZchn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1714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841714"/>
  </w:style>
  <w:style w:type="paragraph" w:styleId="Blocktext">
    <w:name w:val="Block Text"/>
    <w:basedOn w:val="Standard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4171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41714"/>
  </w:style>
  <w:style w:type="paragraph" w:styleId="Textkrper2">
    <w:name w:val="Body Text 2"/>
    <w:basedOn w:val="Standard"/>
    <w:link w:val="Textkrper2Zchn"/>
    <w:uiPriority w:val="99"/>
    <w:semiHidden/>
    <w:unhideWhenUsed/>
    <w:rsid w:val="0084171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841714"/>
  </w:style>
  <w:style w:type="paragraph" w:styleId="Textkrper3">
    <w:name w:val="Body Text 3"/>
    <w:basedOn w:val="Standard"/>
    <w:link w:val="Textkrper3Zchn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41714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41714"/>
    <w:pPr>
      <w:spacing w:after="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41714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41714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41714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41714"/>
    <w:pPr>
      <w:spacing w:after="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41714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841714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841714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41714"/>
  </w:style>
  <w:style w:type="table" w:styleId="FarbigesRaster">
    <w:name w:val="Colorful Grid"/>
    <w:basedOn w:val="NormaleTabelle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841714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41714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417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41714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841714"/>
  </w:style>
  <w:style w:type="character" w:customStyle="1" w:styleId="DatumZchn">
    <w:name w:val="Datum Zchn"/>
    <w:basedOn w:val="Absatz-Standardschriftart"/>
    <w:link w:val="Datum"/>
    <w:uiPriority w:val="99"/>
    <w:semiHidden/>
    <w:rsid w:val="00841714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41714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841714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841714"/>
  </w:style>
  <w:style w:type="character" w:styleId="Hervorhebung">
    <w:name w:val="Emphasis"/>
    <w:basedOn w:val="Absatz-Standardschriftart"/>
    <w:uiPriority w:val="20"/>
    <w:semiHidden/>
    <w:unhideWhenUsed/>
    <w:qFormat/>
    <w:rsid w:val="00841714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84171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41714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841714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1714"/>
    <w:rPr>
      <w:szCs w:val="20"/>
    </w:rPr>
  </w:style>
  <w:style w:type="table" w:styleId="Gitternetztabelle1hell">
    <w:name w:val="Grid Table 1 Light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841714"/>
  </w:style>
  <w:style w:type="paragraph" w:styleId="HTMLAdresse">
    <w:name w:val="HTML Address"/>
    <w:basedOn w:val="Standard"/>
    <w:link w:val="HTMLAdresseZchn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841714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841714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1714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41714"/>
    <w:rPr>
      <w:i/>
      <w:iCs/>
      <w:color w:val="37B6AE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841714"/>
  </w:style>
  <w:style w:type="paragraph" w:styleId="Liste">
    <w:name w:val="List"/>
    <w:basedOn w:val="Standard"/>
    <w:uiPriority w:val="99"/>
    <w:semiHidden/>
    <w:unhideWhenUsed/>
    <w:rsid w:val="00841714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841714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841714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841714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841714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841714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841714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841714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841714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841714"/>
  </w:style>
  <w:style w:type="character" w:styleId="Seitenzahl">
    <w:name w:val="page number"/>
    <w:basedOn w:val="Absatz-Standardschriftart"/>
    <w:uiPriority w:val="99"/>
    <w:semiHidden/>
    <w:unhideWhenUsed/>
    <w:rsid w:val="00841714"/>
  </w:style>
  <w:style w:type="table" w:styleId="EinfacheTabelle1">
    <w:name w:val="Plain Table 1"/>
    <w:basedOn w:val="NormaleTabelle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41714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841714"/>
    <w:rPr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41714"/>
  </w:style>
  <w:style w:type="character" w:customStyle="1" w:styleId="AnredeZchn">
    <w:name w:val="Anrede Zchn"/>
    <w:basedOn w:val="Absatz-Standardschriftart"/>
    <w:link w:val="Anrede"/>
    <w:uiPriority w:val="99"/>
    <w:semiHidden/>
    <w:rsid w:val="00841714"/>
  </w:style>
  <w:style w:type="paragraph" w:styleId="Unterschrift">
    <w:name w:val="Signature"/>
    <w:basedOn w:val="Standard"/>
    <w:link w:val="UnterschriftZchn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41714"/>
  </w:style>
  <w:style w:type="character" w:styleId="Fett">
    <w:name w:val="Strong"/>
    <w:basedOn w:val="Absatz-Standardschriftart"/>
    <w:uiPriority w:val="22"/>
    <w:semiHidden/>
    <w:unhideWhenUsed/>
    <w:qFormat/>
    <w:rsid w:val="00841714"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841714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841714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417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4171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41714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41714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41714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41714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41714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41714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41714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fik">
    <w:name w:val="Grafik"/>
    <w:basedOn w:val="Standard"/>
    <w:next w:val="berschrift3"/>
    <w:link w:val="Grafikzeichen"/>
    <w:uiPriority w:val="10"/>
    <w:qFormat/>
    <w:rsid w:val="00C420C8"/>
    <w:pPr>
      <w:spacing w:before="320" w:after="80"/>
    </w:pPr>
  </w:style>
  <w:style w:type="character" w:customStyle="1" w:styleId="Grafikzeichen">
    <w:name w:val="Grafikzeichen"/>
    <w:basedOn w:val="Absatz-Standardschriftart"/>
    <w:link w:val="Grafik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ulj\AppData\Roaming\Microsoft\Templates\Kreativer%20Lebenslauf,%20gestaltet%20von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B404F68A744CB799E186C2BFDCAD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E211B6-AA5A-49DC-9363-A0497B452CBD}"/>
      </w:docPartPr>
      <w:docPartBody>
        <w:p w:rsidR="00B104C6" w:rsidRDefault="00000000">
          <w:pPr>
            <w:pStyle w:val="5AB404F68A744CB799E186C2BFDCADDA"/>
          </w:pPr>
          <w:r w:rsidRPr="005152F2">
            <w:rPr>
              <w:lang w:bidi="de-DE"/>
            </w:rPr>
            <w:t>Ausbildung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69"/>
    <w:rsid w:val="003A2B51"/>
    <w:rsid w:val="00B104C6"/>
    <w:rsid w:val="00B44969"/>
    <w:rsid w:val="00ED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B404F68A744CB799E186C2BFDCADDA">
    <w:name w:val="5AB404F68A744CB799E186C2BFDCAD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Kreativer Lebenslauf, gestaltet von MOO.dotx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2022-09-16T09:41:00Z</dcterms:created>
  <dcterms:modified xsi:type="dcterms:W3CDTF">2022-09-30T08:33:00Z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